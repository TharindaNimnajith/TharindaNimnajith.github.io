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776"/>
        <w:gridCol w:w="6595"/>
      </w:tblGrid>
      <w:tr w:rsidR="00047158" w14:paraId="286F26D0" w14:textId="77777777" w:rsidTr="009829C7">
        <w:trPr>
          <w:trHeight w:val="3038"/>
        </w:trPr>
        <w:tc>
          <w:tcPr>
            <w:tcW w:w="3686" w:type="dxa"/>
            <w:vAlign w:val="bottom"/>
          </w:tcPr>
          <w:p w14:paraId="0823AB2C" w14:textId="77777777" w:rsidR="00047158" w:rsidRDefault="00047158" w:rsidP="009829C7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6F0E0C" wp14:editId="027AB5E9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-1557655</wp:posOffset>
                      </wp:positionV>
                      <wp:extent cx="1205865" cy="1430020"/>
                      <wp:effectExtent l="19050" t="19050" r="32385" b="36830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5865" cy="14300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5B7B6" id="Oval 2" o:spid="_x0000_s1026" alt="Title: Professional Headshot of Man" style="position:absolute;margin-left:25.6pt;margin-top:-122.65pt;width:94.95pt;height:1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0N/j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0d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//0t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" strokecolor="white [3212]" strokeweight="5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76" w:type="dxa"/>
          </w:tcPr>
          <w:p w14:paraId="5B6A5A80" w14:textId="77777777" w:rsidR="00047158" w:rsidRPr="00B705E3" w:rsidRDefault="00047158" w:rsidP="009829C7">
            <w:pPr>
              <w:tabs>
                <w:tab w:val="left" w:pos="990"/>
              </w:tabs>
              <w:rPr>
                <w:rFonts w:asciiTheme="majorHAnsi" w:hAnsiTheme="majorHAnsi"/>
              </w:rPr>
            </w:pPr>
          </w:p>
        </w:tc>
        <w:tc>
          <w:tcPr>
            <w:tcW w:w="6595" w:type="dxa"/>
            <w:vAlign w:val="bottom"/>
          </w:tcPr>
          <w:p w14:paraId="1A1EBE17" w14:textId="77777777" w:rsidR="00047158" w:rsidRPr="005E4A22" w:rsidRDefault="00047158" w:rsidP="009829C7">
            <w:pPr>
              <w:pStyle w:val="Title"/>
              <w:rPr>
                <w:rFonts w:asciiTheme="majorHAnsi" w:hAnsiTheme="majorHAnsi"/>
              </w:rPr>
            </w:pPr>
            <w:r w:rsidRPr="00B705E3">
              <w:rPr>
                <w:rFonts w:asciiTheme="majorHAnsi" w:hAnsiTheme="majorHAnsi"/>
              </w:rPr>
              <w:t>Tharinda RAJAPAKSHA</w:t>
            </w:r>
          </w:p>
        </w:tc>
      </w:tr>
      <w:tr w:rsidR="00047158" w14:paraId="28594ECE" w14:textId="77777777" w:rsidTr="00FA2BDD">
        <w:trPr>
          <w:trHeight w:val="11316"/>
        </w:trPr>
        <w:tc>
          <w:tcPr>
            <w:tcW w:w="3686" w:type="dxa"/>
          </w:tcPr>
          <w:sdt>
            <w:sdtPr>
              <w:rPr>
                <w:sz w:val="16"/>
                <w:szCs w:val="16"/>
              </w:rPr>
              <w:id w:val="-1711873194"/>
              <w:placeholder>
                <w:docPart w:val="7CD01B23513C458BA81CCDB9A0A51680"/>
              </w:placeholder>
              <w:temporary/>
              <w:showingPlcHdr/>
              <w15:appearance w15:val="hidden"/>
            </w:sdtPr>
            <w:sdtEndPr/>
            <w:sdtContent>
              <w:p w14:paraId="4B30C4B7" w14:textId="77777777" w:rsidR="00047158" w:rsidRPr="00457B6B" w:rsidRDefault="00047158" w:rsidP="009829C7">
                <w:pPr>
                  <w:pStyle w:val="Heading3"/>
                  <w:spacing w:line="360" w:lineRule="auto"/>
                  <w:rPr>
                    <w:sz w:val="16"/>
                    <w:szCs w:val="16"/>
                  </w:rPr>
                </w:pPr>
                <w:r w:rsidRPr="00B705E3">
                  <w:rPr>
                    <w:sz w:val="20"/>
                    <w:szCs w:val="20"/>
                  </w:rPr>
                  <w:t>Profile</w:t>
                </w:r>
              </w:p>
            </w:sdtContent>
          </w:sdt>
          <w:p w14:paraId="5BFE1EE6" w14:textId="00364551" w:rsidR="00047158" w:rsidRDefault="00047158" w:rsidP="009829C7">
            <w:pPr>
              <w:spacing w:line="276" w:lineRule="auto"/>
              <w:rPr>
                <w:sz w:val="17"/>
                <w:szCs w:val="17"/>
              </w:rPr>
            </w:pPr>
            <w:r w:rsidRPr="0042267E">
              <w:rPr>
                <w:sz w:val="17"/>
                <w:szCs w:val="17"/>
              </w:rPr>
              <w:t>I am a final year undergraduate in the Bachelor of Science (Honors) in Information Technology specialized in Software Engineering degree program, at Sri Lanka Institute of Information Technology (SLIIT), Malabe.</w:t>
            </w:r>
          </w:p>
          <w:p w14:paraId="3D0DD206" w14:textId="77777777" w:rsidR="003643EC" w:rsidRPr="003643EC" w:rsidRDefault="003643EC" w:rsidP="009829C7">
            <w:pPr>
              <w:spacing w:line="276" w:lineRule="auto"/>
              <w:rPr>
                <w:sz w:val="17"/>
                <w:szCs w:val="17"/>
              </w:rPr>
            </w:pPr>
          </w:p>
          <w:p w14:paraId="3EF452D1" w14:textId="77777777" w:rsidR="00047158" w:rsidRPr="00B705E3" w:rsidRDefault="00047158" w:rsidP="009829C7">
            <w:pPr>
              <w:pStyle w:val="Heading3"/>
              <w:spacing w:line="480" w:lineRule="auto"/>
              <w:rPr>
                <w:sz w:val="20"/>
                <w:szCs w:val="20"/>
              </w:rPr>
            </w:pPr>
            <w:r w:rsidRPr="00B705E3">
              <w:rPr>
                <w:sz w:val="20"/>
                <w:szCs w:val="20"/>
              </w:rPr>
              <w:t>Contac</w:t>
            </w:r>
            <w:r>
              <w:rPr>
                <w:sz w:val="20"/>
                <w:szCs w:val="20"/>
              </w:rPr>
              <w:t>T</w:t>
            </w:r>
          </w:p>
          <w:p w14:paraId="3E1A0008" w14:textId="77777777" w:rsidR="00047158" w:rsidRPr="005A42C6" w:rsidRDefault="009D1C9B" w:rsidP="0020668F">
            <w:pPr>
              <w:rPr>
                <w:color w:val="B85A22" w:themeColor="accent2" w:themeShade="BF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11563247"/>
                <w:placeholder>
                  <w:docPart w:val="9EC0DF9D41E24BCAA25C57B7D596C8F6"/>
                </w:placeholder>
                <w:temporary/>
                <w:showingPlcHdr/>
                <w15:appearance w15:val="hidden"/>
              </w:sdtPr>
              <w:sdtEndPr/>
              <w:sdtContent>
                <w:r w:rsidR="00047158" w:rsidRPr="005A42C6">
                  <w:rPr>
                    <w:sz w:val="16"/>
                    <w:szCs w:val="16"/>
                  </w:rPr>
                  <w:t>PHONE:</w:t>
                </w:r>
              </w:sdtContent>
            </w:sdt>
            <w:r w:rsidR="00047158" w:rsidRPr="005A42C6">
              <w:rPr>
                <w:sz w:val="16"/>
                <w:szCs w:val="16"/>
              </w:rPr>
              <w:t xml:space="preserve"> </w:t>
            </w:r>
            <w:r w:rsidR="00047158" w:rsidRPr="005A42C6">
              <w:rPr>
                <w:color w:val="B85A22" w:themeColor="accent2" w:themeShade="BF"/>
                <w:sz w:val="16"/>
                <w:szCs w:val="16"/>
              </w:rPr>
              <w:t>0712089046</w:t>
            </w:r>
          </w:p>
          <w:p w14:paraId="59131435" w14:textId="77777777" w:rsidR="00047158" w:rsidRPr="005A42C6" w:rsidRDefault="00047158" w:rsidP="0020668F">
            <w:pPr>
              <w:rPr>
                <w:szCs w:val="18"/>
              </w:rPr>
            </w:pPr>
          </w:p>
          <w:p w14:paraId="4BFB1157" w14:textId="77777777" w:rsidR="00047158" w:rsidRPr="005A42C6" w:rsidRDefault="009D1C9B" w:rsidP="0020668F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40260293"/>
                <w:placeholder>
                  <w:docPart w:val="29A9E979E5384AA293BEBFEF8C0692BB"/>
                </w:placeholder>
                <w:temporary/>
                <w:showingPlcHdr/>
                <w15:appearance w15:val="hidden"/>
              </w:sdtPr>
              <w:sdtEndPr/>
              <w:sdtContent>
                <w:r w:rsidR="00047158" w:rsidRPr="005A42C6">
                  <w:rPr>
                    <w:sz w:val="16"/>
                    <w:szCs w:val="16"/>
                  </w:rPr>
                  <w:t>EMAIL:</w:t>
                </w:r>
              </w:sdtContent>
            </w:sdt>
            <w:r w:rsidR="00047158" w:rsidRPr="005A42C6">
              <w:rPr>
                <w:sz w:val="16"/>
                <w:szCs w:val="16"/>
              </w:rPr>
              <w:t xml:space="preserve"> </w:t>
            </w:r>
            <w:hyperlink r:id="rId12" w:history="1">
              <w:r w:rsidR="00047158" w:rsidRPr="005A42C6">
                <w:rPr>
                  <w:rStyle w:val="Hyperlink"/>
                  <w:sz w:val="16"/>
                  <w:szCs w:val="16"/>
                </w:rPr>
                <w:t>tharindarajapakshe@y7mail.com</w:t>
              </w:r>
            </w:hyperlink>
          </w:p>
          <w:p w14:paraId="79D51982" w14:textId="77777777" w:rsidR="00047158" w:rsidRPr="005A42C6" w:rsidRDefault="00047158" w:rsidP="0020668F">
            <w:pPr>
              <w:rPr>
                <w:szCs w:val="18"/>
              </w:rPr>
            </w:pPr>
          </w:p>
          <w:p w14:paraId="7F40876F" w14:textId="77777777" w:rsidR="00047158" w:rsidRPr="005A42C6" w:rsidRDefault="00047158" w:rsidP="0020668F">
            <w:pPr>
              <w:rPr>
                <w:sz w:val="16"/>
                <w:szCs w:val="16"/>
              </w:rPr>
            </w:pPr>
            <w:r w:rsidRPr="005A42C6">
              <w:rPr>
                <w:sz w:val="16"/>
                <w:szCs w:val="16"/>
              </w:rPr>
              <w:t>LinkedIn:</w:t>
            </w:r>
          </w:p>
          <w:p w14:paraId="6998AD39" w14:textId="77777777" w:rsidR="00047158" w:rsidRPr="005A42C6" w:rsidRDefault="009D1C9B" w:rsidP="0020668F">
            <w:pPr>
              <w:rPr>
                <w:sz w:val="16"/>
                <w:szCs w:val="16"/>
              </w:rPr>
            </w:pPr>
            <w:hyperlink r:id="rId13" w:history="1">
              <w:r w:rsidR="00047158" w:rsidRPr="005A42C6">
                <w:rPr>
                  <w:rStyle w:val="Hyperlink"/>
                  <w:sz w:val="16"/>
                  <w:szCs w:val="16"/>
                </w:rPr>
                <w:t>https://www.linkedin.com/in/tharinda-rajapaksha</w:t>
              </w:r>
            </w:hyperlink>
          </w:p>
          <w:p w14:paraId="213A664F" w14:textId="77777777" w:rsidR="00047158" w:rsidRPr="005A42C6" w:rsidRDefault="00047158" w:rsidP="0020668F">
            <w:pPr>
              <w:rPr>
                <w:szCs w:val="18"/>
              </w:rPr>
            </w:pPr>
          </w:p>
          <w:p w14:paraId="5873AF2D" w14:textId="48DC5E83" w:rsidR="00047158" w:rsidRPr="005A42C6" w:rsidRDefault="00047158" w:rsidP="0020668F">
            <w:pPr>
              <w:rPr>
                <w:rStyle w:val="Hyperlink"/>
                <w:sz w:val="16"/>
                <w:szCs w:val="16"/>
              </w:rPr>
            </w:pPr>
            <w:r w:rsidRPr="005A42C6">
              <w:rPr>
                <w:sz w:val="16"/>
                <w:szCs w:val="16"/>
              </w:rPr>
              <w:t xml:space="preserve">GitHub: </w:t>
            </w:r>
            <w:hyperlink r:id="rId14" w:history="1">
              <w:r w:rsidRPr="005A42C6">
                <w:rPr>
                  <w:rStyle w:val="Hyperlink"/>
                  <w:sz w:val="16"/>
                  <w:szCs w:val="16"/>
                </w:rPr>
                <w:t>https://github.com/TharindaNimnajith</w:t>
              </w:r>
            </w:hyperlink>
          </w:p>
          <w:p w14:paraId="49229511" w14:textId="4EBD7FF9" w:rsidR="001213C8" w:rsidRPr="005A42C6" w:rsidRDefault="001213C8" w:rsidP="0020668F">
            <w:pPr>
              <w:rPr>
                <w:rStyle w:val="Hyperlink"/>
                <w:szCs w:val="18"/>
                <w:u w:val="none"/>
              </w:rPr>
            </w:pPr>
          </w:p>
          <w:p w14:paraId="56E34248" w14:textId="3E7B175D" w:rsidR="001213C8" w:rsidRPr="005A42C6" w:rsidRDefault="001213C8" w:rsidP="0020668F">
            <w:pPr>
              <w:rPr>
                <w:sz w:val="16"/>
                <w:szCs w:val="16"/>
              </w:rPr>
            </w:pPr>
            <w:r w:rsidRPr="005A42C6">
              <w:rPr>
                <w:sz w:val="16"/>
                <w:szCs w:val="16"/>
              </w:rPr>
              <w:t xml:space="preserve">Portfolio: </w:t>
            </w:r>
            <w:hyperlink r:id="rId15" w:history="1">
              <w:r w:rsidRPr="00131EAC">
                <w:rPr>
                  <w:rStyle w:val="Hyperlink"/>
                  <w:sz w:val="16"/>
                  <w:szCs w:val="16"/>
                </w:rPr>
                <w:t>https://tharindanimnajith.github.io</w:t>
              </w:r>
            </w:hyperlink>
          </w:p>
          <w:p w14:paraId="69144050" w14:textId="77777777" w:rsidR="00047158" w:rsidRPr="005A42C6" w:rsidRDefault="00047158" w:rsidP="0020668F">
            <w:pPr>
              <w:rPr>
                <w:szCs w:val="18"/>
              </w:rPr>
            </w:pPr>
          </w:p>
          <w:p w14:paraId="48F43DA4" w14:textId="77777777" w:rsidR="00047158" w:rsidRPr="005A42C6" w:rsidRDefault="00047158" w:rsidP="0020668F">
            <w:pPr>
              <w:rPr>
                <w:sz w:val="16"/>
                <w:szCs w:val="16"/>
              </w:rPr>
            </w:pPr>
            <w:r w:rsidRPr="005A42C6">
              <w:rPr>
                <w:sz w:val="16"/>
                <w:szCs w:val="16"/>
              </w:rPr>
              <w:t>SoloLearn:</w:t>
            </w:r>
          </w:p>
          <w:p w14:paraId="5CED8ABA" w14:textId="77777777" w:rsidR="00047158" w:rsidRPr="005A42C6" w:rsidRDefault="009D1C9B" w:rsidP="0020668F">
            <w:pPr>
              <w:rPr>
                <w:sz w:val="16"/>
                <w:szCs w:val="16"/>
              </w:rPr>
            </w:pPr>
            <w:hyperlink r:id="rId16" w:history="1">
              <w:r w:rsidR="00047158" w:rsidRPr="005A42C6">
                <w:rPr>
                  <w:rStyle w:val="Hyperlink"/>
                  <w:sz w:val="16"/>
                  <w:szCs w:val="16"/>
                </w:rPr>
                <w:t>https://www.sololearn.com/profile/9831689</w:t>
              </w:r>
            </w:hyperlink>
          </w:p>
          <w:p w14:paraId="322F909A" w14:textId="3F5FF872" w:rsidR="005A42C6" w:rsidRPr="007254DA" w:rsidRDefault="005A42C6" w:rsidP="0020668F">
            <w:pPr>
              <w:rPr>
                <w:color w:val="B85A22" w:themeColor="accent2" w:themeShade="BF"/>
                <w:sz w:val="16"/>
                <w:szCs w:val="16"/>
                <w:u w:val="single"/>
              </w:rPr>
            </w:pPr>
          </w:p>
        </w:tc>
        <w:tc>
          <w:tcPr>
            <w:tcW w:w="776" w:type="dxa"/>
          </w:tcPr>
          <w:p w14:paraId="65CB292D" w14:textId="77777777" w:rsidR="00047158" w:rsidRPr="00457B6B" w:rsidRDefault="00047158" w:rsidP="009829C7">
            <w:pPr>
              <w:tabs>
                <w:tab w:val="left" w:pos="990"/>
              </w:tabs>
              <w:rPr>
                <w:sz w:val="16"/>
                <w:szCs w:val="16"/>
              </w:rPr>
            </w:pPr>
          </w:p>
        </w:tc>
        <w:tc>
          <w:tcPr>
            <w:tcW w:w="6595" w:type="dxa"/>
          </w:tcPr>
          <w:sdt>
            <w:sdtPr>
              <w:id w:val="1049110328"/>
              <w:placeholder>
                <w:docPart w:val="3EC62FF46FB140D3BF4BAF98673EC58E"/>
              </w:placeholder>
              <w:temporary/>
              <w:showingPlcHdr/>
              <w15:appearance w15:val="hidden"/>
            </w:sdtPr>
            <w:sdtEndPr/>
            <w:sdtContent>
              <w:p w14:paraId="3DF79D42" w14:textId="77777777" w:rsidR="00047158" w:rsidRDefault="00047158" w:rsidP="009829C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F58B4C2" w14:textId="77777777" w:rsidR="00047158" w:rsidRPr="00036450" w:rsidRDefault="00047158" w:rsidP="009829C7">
            <w:pPr>
              <w:pStyle w:val="Heading4"/>
            </w:pPr>
            <w:r>
              <w:t>Richmond College, Galle</w:t>
            </w:r>
          </w:p>
          <w:p w14:paraId="691B50C3" w14:textId="77777777" w:rsidR="00047158" w:rsidRPr="00B705E3" w:rsidRDefault="00047158" w:rsidP="009829C7">
            <w:pPr>
              <w:pStyle w:val="Date"/>
              <w:rPr>
                <w:sz w:val="16"/>
                <w:szCs w:val="20"/>
              </w:rPr>
            </w:pPr>
            <w:r w:rsidRPr="00B705E3">
              <w:rPr>
                <w:sz w:val="16"/>
                <w:szCs w:val="20"/>
              </w:rPr>
              <w:t>2004 - 2017</w:t>
            </w:r>
          </w:p>
          <w:p w14:paraId="57F64452" w14:textId="77777777" w:rsidR="00047158" w:rsidRPr="007254DA" w:rsidRDefault="00047158" w:rsidP="009829C7">
            <w:pPr>
              <w:pStyle w:val="ListParagraph"/>
              <w:numPr>
                <w:ilvl w:val="0"/>
                <w:numId w:val="2"/>
              </w:numPr>
              <w:ind w:left="142" w:hanging="142"/>
            </w:pPr>
            <w:r w:rsidRPr="007254DA">
              <w:t>GCE Ordinary Levels 2014 (A - 8, B - 1)</w:t>
            </w:r>
          </w:p>
          <w:p w14:paraId="1DA7E4D1" w14:textId="77777777" w:rsidR="00047158" w:rsidRPr="007254DA" w:rsidRDefault="00047158" w:rsidP="009829C7">
            <w:pPr>
              <w:pStyle w:val="ListParagraph"/>
              <w:numPr>
                <w:ilvl w:val="0"/>
                <w:numId w:val="2"/>
              </w:numPr>
              <w:ind w:left="142" w:hanging="142"/>
            </w:pPr>
            <w:r w:rsidRPr="007254DA">
              <w:t>GCE Advanced Levels 2017 in Physical Science stream (B - 1, C - 2)</w:t>
            </w:r>
          </w:p>
          <w:p w14:paraId="4D01F666" w14:textId="77777777" w:rsidR="00047158" w:rsidRPr="007254DA" w:rsidRDefault="00047158" w:rsidP="009829C7">
            <w:pPr>
              <w:pStyle w:val="ListParagraph"/>
              <w:numPr>
                <w:ilvl w:val="0"/>
                <w:numId w:val="2"/>
              </w:numPr>
              <w:ind w:left="142" w:hanging="142"/>
            </w:pPr>
            <w:r w:rsidRPr="007254DA">
              <w:t>Junior Prefect (2010</w:t>
            </w:r>
            <w:r>
              <w:t xml:space="preserve"> </w:t>
            </w:r>
            <w:r w:rsidRPr="007254DA">
              <w:t>-</w:t>
            </w:r>
            <w:r>
              <w:t xml:space="preserve"> </w:t>
            </w:r>
            <w:r w:rsidRPr="007254DA">
              <w:t>2011), Monitor at junior level (2007</w:t>
            </w:r>
            <w:r>
              <w:t xml:space="preserve"> </w:t>
            </w:r>
            <w:r w:rsidRPr="007254DA">
              <w:t>-</w:t>
            </w:r>
            <w:r>
              <w:t xml:space="preserve"> </w:t>
            </w:r>
            <w:r w:rsidRPr="007254DA">
              <w:t>2012), Scrabble (2009</w:t>
            </w:r>
            <w:r>
              <w:t xml:space="preserve"> </w:t>
            </w:r>
            <w:r w:rsidRPr="007254DA">
              <w:t>-</w:t>
            </w:r>
            <w:r>
              <w:t xml:space="preserve"> </w:t>
            </w:r>
            <w:r w:rsidRPr="007254DA">
              <w:t>2012), Chess (2016</w:t>
            </w:r>
            <w:r>
              <w:t xml:space="preserve"> </w:t>
            </w:r>
            <w:r w:rsidRPr="007254DA">
              <w:t>-</w:t>
            </w:r>
            <w:r>
              <w:t xml:space="preserve"> </w:t>
            </w:r>
            <w:r w:rsidRPr="007254DA">
              <w:t>2017), IT Club (2012), Prize winner in all Prize Distributions (2007</w:t>
            </w:r>
            <w:r>
              <w:t xml:space="preserve"> </w:t>
            </w:r>
            <w:r w:rsidRPr="007254DA">
              <w:t>-</w:t>
            </w:r>
            <w:r>
              <w:t xml:space="preserve"> </w:t>
            </w:r>
            <w:r w:rsidRPr="007254DA">
              <w:t>2016), Science Society (2015</w:t>
            </w:r>
            <w:r>
              <w:t xml:space="preserve"> </w:t>
            </w:r>
            <w:r w:rsidRPr="007254DA">
              <w:t>-</w:t>
            </w:r>
            <w:r>
              <w:t xml:space="preserve"> </w:t>
            </w:r>
            <w:r w:rsidRPr="007254DA">
              <w:t>2017)</w:t>
            </w:r>
          </w:p>
          <w:p w14:paraId="5F56840A" w14:textId="77777777" w:rsidR="00047158" w:rsidRPr="00DA5F02" w:rsidRDefault="00047158" w:rsidP="009829C7">
            <w:pPr>
              <w:rPr>
                <w:sz w:val="10"/>
                <w:szCs w:val="14"/>
              </w:rPr>
            </w:pPr>
          </w:p>
          <w:p w14:paraId="15145D6F" w14:textId="77777777" w:rsidR="00047158" w:rsidRPr="00B359E4" w:rsidRDefault="00047158" w:rsidP="009829C7">
            <w:pPr>
              <w:pStyle w:val="Heading4"/>
            </w:pPr>
            <w:r>
              <w:t>Sri Lanka Institute of Information Technology (SLIIT), Malabe</w:t>
            </w:r>
          </w:p>
          <w:p w14:paraId="49513115" w14:textId="77777777" w:rsidR="00047158" w:rsidRPr="00B705E3" w:rsidRDefault="00047158" w:rsidP="009829C7">
            <w:pPr>
              <w:pStyle w:val="Date"/>
              <w:rPr>
                <w:sz w:val="16"/>
                <w:szCs w:val="20"/>
              </w:rPr>
            </w:pPr>
            <w:r w:rsidRPr="00B705E3">
              <w:rPr>
                <w:sz w:val="16"/>
                <w:szCs w:val="20"/>
              </w:rPr>
              <w:t>2018 - 2021</w:t>
            </w:r>
          </w:p>
          <w:p w14:paraId="4AD4D097" w14:textId="77777777" w:rsidR="00047158" w:rsidRDefault="00047158" w:rsidP="009829C7">
            <w:pPr>
              <w:pStyle w:val="ListParagraph"/>
              <w:numPr>
                <w:ilvl w:val="0"/>
                <w:numId w:val="2"/>
              </w:numPr>
              <w:ind w:left="142" w:hanging="142"/>
            </w:pPr>
            <w:r w:rsidRPr="007254DA">
              <w:t>Cumulative GPA: 3.92</w:t>
            </w:r>
          </w:p>
          <w:p w14:paraId="61530227" w14:textId="77777777" w:rsidR="00047158" w:rsidRPr="007254DA" w:rsidRDefault="00047158" w:rsidP="009829C7">
            <w:pPr>
              <w:pStyle w:val="ListParagraph"/>
              <w:numPr>
                <w:ilvl w:val="0"/>
                <w:numId w:val="2"/>
              </w:numPr>
              <w:ind w:left="142" w:hanging="142"/>
            </w:pPr>
            <w:r>
              <w:t>NBQSA 2021 participation to present the final year research project</w:t>
            </w:r>
          </w:p>
          <w:p w14:paraId="48866F14" w14:textId="77777777" w:rsidR="00047158" w:rsidRPr="007254DA" w:rsidRDefault="00047158" w:rsidP="009829C7">
            <w:pPr>
              <w:pStyle w:val="ListParagraph"/>
              <w:numPr>
                <w:ilvl w:val="0"/>
                <w:numId w:val="2"/>
              </w:numPr>
              <w:ind w:left="142" w:hanging="142"/>
            </w:pPr>
            <w:r w:rsidRPr="007254DA">
              <w:t>Dean’s List Honors 2019, 2020 for 7 semesters</w:t>
            </w:r>
          </w:p>
          <w:p w14:paraId="68603518" w14:textId="77777777" w:rsidR="00047158" w:rsidRPr="007254DA" w:rsidRDefault="00047158" w:rsidP="009829C7">
            <w:pPr>
              <w:pStyle w:val="ListParagraph"/>
              <w:numPr>
                <w:ilvl w:val="0"/>
                <w:numId w:val="2"/>
              </w:numPr>
              <w:ind w:left="142" w:hanging="142"/>
            </w:pPr>
            <w:r w:rsidRPr="007254DA">
              <w:t>Award of SLIIT Scholarship for 5 semesters</w:t>
            </w:r>
          </w:p>
          <w:p w14:paraId="4DE1C9F6" w14:textId="77777777" w:rsidR="00047158" w:rsidRPr="007254DA" w:rsidRDefault="00047158" w:rsidP="009829C7">
            <w:pPr>
              <w:pStyle w:val="ListParagraph"/>
              <w:numPr>
                <w:ilvl w:val="0"/>
                <w:numId w:val="2"/>
              </w:numPr>
              <w:ind w:left="142" w:hanging="142"/>
            </w:pPr>
            <w:r w:rsidRPr="007254DA">
              <w:t>Active member of SLIIT Chess Club (2018</w:t>
            </w:r>
            <w:r>
              <w:t xml:space="preserve"> </w:t>
            </w:r>
            <w:r w:rsidRPr="007254DA">
              <w:t>-</w:t>
            </w:r>
            <w:r>
              <w:t xml:space="preserve"> </w:t>
            </w:r>
            <w:r w:rsidRPr="007254DA">
              <w:t>2021)</w:t>
            </w:r>
          </w:p>
          <w:sdt>
            <w:sdtPr>
              <w:id w:val="1001553383"/>
              <w:placeholder>
                <w:docPart w:val="A09867567C1D4399999F82A490EE956E"/>
              </w:placeholder>
              <w:temporary/>
              <w:showingPlcHdr/>
              <w15:appearance w15:val="hidden"/>
            </w:sdtPr>
            <w:sdtEndPr/>
            <w:sdtContent>
              <w:p w14:paraId="6A0DBFF3" w14:textId="77777777" w:rsidR="00047158" w:rsidRDefault="00047158" w:rsidP="009829C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C89C876" w14:textId="77777777" w:rsidR="00047158" w:rsidRDefault="00047158" w:rsidP="009829C7">
            <w:pPr>
              <w:pStyle w:val="Heading4"/>
              <w:rPr>
                <w:bCs/>
              </w:rPr>
            </w:pPr>
            <w:r>
              <w:t>IFS R&amp;D International (Pvt) Ltd -</w:t>
            </w:r>
            <w:r w:rsidRPr="00036450">
              <w:t xml:space="preserve"> </w:t>
            </w:r>
            <w:r>
              <w:t>Trainee Software Developer (Internship)</w:t>
            </w:r>
          </w:p>
          <w:p w14:paraId="3CDC2205" w14:textId="77777777" w:rsidR="00047158" w:rsidRPr="007254DA" w:rsidRDefault="00047158" w:rsidP="009829C7">
            <w:pPr>
              <w:pStyle w:val="Date"/>
              <w:rPr>
                <w:sz w:val="16"/>
                <w:szCs w:val="20"/>
              </w:rPr>
            </w:pPr>
            <w:r w:rsidRPr="00B705E3">
              <w:rPr>
                <w:sz w:val="16"/>
                <w:szCs w:val="20"/>
              </w:rPr>
              <w:t>Nov 1, 2019 - Oct 31, 2020</w:t>
            </w:r>
          </w:p>
          <w:p w14:paraId="3DAC0125" w14:textId="5DE8B829" w:rsidR="00047158" w:rsidRPr="00A56FB4" w:rsidRDefault="00047158" w:rsidP="00A56FB4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sz w:val="10"/>
                <w:szCs w:val="14"/>
              </w:rPr>
            </w:pPr>
            <w:r w:rsidRPr="007254DA">
              <w:t>Assigned to the Contract Management Team in IFS R</w:t>
            </w:r>
            <w:r>
              <w:t xml:space="preserve">esearch and </w:t>
            </w:r>
            <w:r w:rsidRPr="007254DA">
              <w:t>D</w:t>
            </w:r>
            <w:r>
              <w:t>evelopment</w:t>
            </w:r>
            <w:r w:rsidRPr="007254DA">
              <w:t xml:space="preserve"> Project Based Solutions Group.</w:t>
            </w:r>
          </w:p>
          <w:p w14:paraId="43EDD516" w14:textId="77777777" w:rsidR="00A56FB4" w:rsidRPr="00A56FB4" w:rsidRDefault="00A56FB4" w:rsidP="00A56FB4">
            <w:pPr>
              <w:rPr>
                <w:sz w:val="10"/>
                <w:szCs w:val="14"/>
              </w:rPr>
            </w:pPr>
          </w:p>
          <w:p w14:paraId="0AB4BEEA" w14:textId="77777777" w:rsidR="00047158" w:rsidRDefault="00047158" w:rsidP="009829C7">
            <w:pPr>
              <w:pStyle w:val="Heading4"/>
              <w:rPr>
                <w:bCs/>
              </w:rPr>
            </w:pPr>
            <w:r>
              <w:t>Vertex -</w:t>
            </w:r>
            <w:r w:rsidRPr="00036450">
              <w:t xml:space="preserve"> </w:t>
            </w:r>
            <w:r>
              <w:t>Software Engineer (Part-time)</w:t>
            </w:r>
          </w:p>
          <w:p w14:paraId="530CBBA6" w14:textId="77777777" w:rsidR="00047158" w:rsidRPr="00B705E3" w:rsidRDefault="00047158" w:rsidP="009829C7">
            <w:pPr>
              <w:pStyle w:val="Date"/>
              <w:rPr>
                <w:sz w:val="16"/>
                <w:szCs w:val="20"/>
              </w:rPr>
            </w:pPr>
            <w:r w:rsidRPr="00B705E3">
              <w:rPr>
                <w:sz w:val="16"/>
                <w:szCs w:val="20"/>
              </w:rPr>
              <w:t>Nov 1, 2020 - Ap</w:t>
            </w:r>
            <w:r>
              <w:rPr>
                <w:sz w:val="16"/>
                <w:szCs w:val="20"/>
              </w:rPr>
              <w:t>ril</w:t>
            </w:r>
            <w:r w:rsidRPr="00B705E3">
              <w:rPr>
                <w:sz w:val="16"/>
                <w:szCs w:val="20"/>
              </w:rPr>
              <w:t xml:space="preserve"> 31, 2021</w:t>
            </w:r>
          </w:p>
          <w:p w14:paraId="1ACC07E0" w14:textId="7A49AA52" w:rsidR="00047158" w:rsidRPr="00A56FB4" w:rsidRDefault="00047158" w:rsidP="00A56FB4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sz w:val="10"/>
                <w:szCs w:val="14"/>
              </w:rPr>
            </w:pPr>
            <w:r>
              <w:t>Worked on the initial stages of the SDLC in multiple software projects: Hotel Management System, Restaurant Management System, Inventory Management System</w:t>
            </w:r>
          </w:p>
          <w:p w14:paraId="7717FD9A" w14:textId="77777777" w:rsidR="00A56FB4" w:rsidRPr="00A56FB4" w:rsidRDefault="00A56FB4" w:rsidP="00A56FB4">
            <w:pPr>
              <w:rPr>
                <w:sz w:val="10"/>
                <w:szCs w:val="14"/>
              </w:rPr>
            </w:pPr>
          </w:p>
          <w:p w14:paraId="2056EEE0" w14:textId="77777777" w:rsidR="00047158" w:rsidRDefault="00047158" w:rsidP="009829C7">
            <w:pPr>
              <w:pStyle w:val="Heading4"/>
              <w:rPr>
                <w:bCs/>
              </w:rPr>
            </w:pPr>
            <w:r>
              <w:t>Cube360 -</w:t>
            </w:r>
            <w:r w:rsidRPr="00036450">
              <w:t xml:space="preserve"> </w:t>
            </w:r>
            <w:r>
              <w:t>Software Engineer (Contract)</w:t>
            </w:r>
          </w:p>
          <w:p w14:paraId="4216BA54" w14:textId="77777777" w:rsidR="00047158" w:rsidRPr="00B705E3" w:rsidRDefault="00047158" w:rsidP="009829C7">
            <w:pPr>
              <w:pStyle w:val="Date"/>
              <w:rPr>
                <w:sz w:val="16"/>
                <w:szCs w:val="20"/>
              </w:rPr>
            </w:pPr>
            <w:r w:rsidRPr="00B705E3">
              <w:rPr>
                <w:sz w:val="16"/>
                <w:szCs w:val="20"/>
              </w:rPr>
              <w:t>Feb 1, 2021 - July 31, 2021</w:t>
            </w:r>
          </w:p>
          <w:p w14:paraId="7DE8FB4C" w14:textId="51080C33" w:rsidR="00A56FB4" w:rsidRDefault="00047158" w:rsidP="00A56FB4">
            <w:pPr>
              <w:pStyle w:val="ListParagraph"/>
              <w:numPr>
                <w:ilvl w:val="0"/>
                <w:numId w:val="2"/>
              </w:numPr>
              <w:ind w:left="142" w:hanging="142"/>
            </w:pPr>
            <w:r>
              <w:t xml:space="preserve">Developed a </w:t>
            </w:r>
            <w:r w:rsidRPr="00307327">
              <w:t>full-fledged</w:t>
            </w:r>
            <w:r>
              <w:t xml:space="preserve"> cross-platform mobile app called ViralPool with React Native &amp; Expo to manage social media campaigns.</w:t>
            </w:r>
          </w:p>
          <w:p w14:paraId="75A61381" w14:textId="77777777" w:rsidR="00A56FB4" w:rsidRDefault="00A56FB4" w:rsidP="00A56FB4">
            <w:pPr>
              <w:pStyle w:val="Heading2"/>
              <w:ind w:left="-38" w:right="33" w:firstLine="38"/>
            </w:pPr>
            <w:r>
              <w:t>projects</w:t>
            </w:r>
          </w:p>
          <w:p w14:paraId="7F473099" w14:textId="77777777" w:rsidR="00A56FB4" w:rsidRPr="009300C8" w:rsidRDefault="00A56FB4" w:rsidP="00A56FB4">
            <w:pPr>
              <w:pStyle w:val="Heading4"/>
              <w:ind w:left="30"/>
            </w:pPr>
            <w:r w:rsidRPr="009300C8">
              <w:t>ViralPool (Cube360)</w:t>
            </w:r>
          </w:p>
          <w:p w14:paraId="69205DC8" w14:textId="77777777" w:rsidR="00A56FB4" w:rsidRPr="00D37568" w:rsidRDefault="00A56FB4" w:rsidP="00A56FB4">
            <w:pPr>
              <w:pStyle w:val="ListParagraph"/>
              <w:numPr>
                <w:ilvl w:val="6"/>
                <w:numId w:val="2"/>
              </w:numPr>
              <w:ind w:left="30" w:hanging="142"/>
            </w:pPr>
            <w:r w:rsidRPr="00D37568">
              <w:t xml:space="preserve">Full-fledged cross-platform mobile application </w:t>
            </w:r>
            <w:r>
              <w:t>using</w:t>
            </w:r>
            <w:r w:rsidRPr="00D37568">
              <w:t xml:space="preserve"> React Native and Expo framework</w:t>
            </w:r>
            <w:r>
              <w:t xml:space="preserve"> to manage social media advertising campaigns</w:t>
            </w:r>
          </w:p>
          <w:p w14:paraId="63BDEB48" w14:textId="77777777" w:rsidR="00A56FB4" w:rsidRPr="00A56FB4" w:rsidRDefault="00A56FB4" w:rsidP="00A56FB4">
            <w:pPr>
              <w:ind w:left="-112"/>
              <w:rPr>
                <w:sz w:val="10"/>
                <w:szCs w:val="14"/>
              </w:rPr>
            </w:pPr>
          </w:p>
          <w:p w14:paraId="261F5F5C" w14:textId="77777777" w:rsidR="00A56FB4" w:rsidRPr="009300C8" w:rsidRDefault="00A56FB4" w:rsidP="00A56FB4">
            <w:pPr>
              <w:pStyle w:val="Heading4"/>
              <w:ind w:left="30"/>
            </w:pPr>
            <w:r w:rsidRPr="009300C8">
              <w:t>English Buddy (SLIIT Final Year Research Project)</w:t>
            </w:r>
          </w:p>
          <w:p w14:paraId="1C9A10D5" w14:textId="2974302D" w:rsidR="00A56FB4" w:rsidRDefault="00A56FB4" w:rsidP="00A56FB4">
            <w:pPr>
              <w:pStyle w:val="ListParagraph"/>
              <w:numPr>
                <w:ilvl w:val="6"/>
                <w:numId w:val="2"/>
              </w:numPr>
              <w:ind w:left="30" w:hanging="142"/>
            </w:pPr>
            <w:r w:rsidRPr="00D37568">
              <w:t xml:space="preserve">Smart e-learning </w:t>
            </w:r>
            <w:r>
              <w:t xml:space="preserve">web </w:t>
            </w:r>
            <w:r w:rsidRPr="00D37568">
              <w:t>application to practice English language for non-native speakers</w:t>
            </w:r>
            <w:r>
              <w:t xml:space="preserve"> using Deep Learning and Natural Language Processing</w:t>
            </w:r>
          </w:p>
          <w:p w14:paraId="6968F8AD" w14:textId="4F7D155E" w:rsidR="00A56FB4" w:rsidRDefault="00A56FB4" w:rsidP="00A56FB4">
            <w:pPr>
              <w:pStyle w:val="ListParagraph"/>
              <w:numPr>
                <w:ilvl w:val="6"/>
                <w:numId w:val="2"/>
              </w:numPr>
              <w:ind w:left="30" w:hanging="142"/>
            </w:pPr>
            <w:r w:rsidRPr="00D37568">
              <w:t xml:space="preserve">Automated </w:t>
            </w:r>
            <w:r>
              <w:t xml:space="preserve">subjective </w:t>
            </w:r>
            <w:r w:rsidRPr="00D37568">
              <w:t>answer evaluat</w:t>
            </w:r>
            <w:r>
              <w:t>ion by measuring sematic textual similarity between student &amp; model answers</w:t>
            </w:r>
          </w:p>
          <w:p w14:paraId="0CA98501" w14:textId="49D35D1F" w:rsidR="00A56FB4" w:rsidRPr="00D37568" w:rsidRDefault="00A56FB4" w:rsidP="00A56FB4">
            <w:pPr>
              <w:pStyle w:val="ListParagraph"/>
              <w:numPr>
                <w:ilvl w:val="6"/>
                <w:numId w:val="2"/>
              </w:numPr>
              <w:ind w:left="30" w:hanging="142"/>
            </w:pPr>
            <w:r>
              <w:t>Was selected to represent SLIIT at NBQSA 2021</w:t>
            </w:r>
          </w:p>
          <w:p w14:paraId="782EB68E" w14:textId="77777777" w:rsidR="00A56FB4" w:rsidRPr="00A56FB4" w:rsidRDefault="00A56FB4" w:rsidP="00A56FB4">
            <w:pPr>
              <w:pStyle w:val="Heading4"/>
              <w:ind w:left="30"/>
              <w:rPr>
                <w:sz w:val="10"/>
                <w:szCs w:val="14"/>
              </w:rPr>
            </w:pPr>
          </w:p>
          <w:p w14:paraId="6C75FB0D" w14:textId="169A9926" w:rsidR="00A56FB4" w:rsidRDefault="00A56FB4" w:rsidP="00A56FB4">
            <w:pPr>
              <w:pStyle w:val="Heading4"/>
              <w:ind w:left="30"/>
            </w:pPr>
            <w:r>
              <w:t>Multiple Projects</w:t>
            </w:r>
            <w:r w:rsidR="001609FE">
              <w:t xml:space="preserve"> with MERN Stack</w:t>
            </w:r>
            <w:r>
              <w:t xml:space="preserve"> (SLIIT 3</w:t>
            </w:r>
            <w:r>
              <w:rPr>
                <w:vertAlign w:val="superscript"/>
              </w:rPr>
              <w:t>rd</w:t>
            </w:r>
            <w:r>
              <w:t xml:space="preserve"> &amp; 4</w:t>
            </w:r>
            <w:r w:rsidRPr="001C1902">
              <w:rPr>
                <w:vertAlign w:val="superscript"/>
              </w:rPr>
              <w:t>th</w:t>
            </w:r>
            <w:r>
              <w:t xml:space="preserve"> Year Projects)</w:t>
            </w:r>
          </w:p>
          <w:p w14:paraId="43F1F170" w14:textId="7966A273" w:rsidR="001609FE" w:rsidRPr="001609FE" w:rsidRDefault="001609FE" w:rsidP="000A5812">
            <w:pPr>
              <w:pStyle w:val="ListParagraph"/>
              <w:numPr>
                <w:ilvl w:val="6"/>
                <w:numId w:val="2"/>
              </w:numPr>
              <w:ind w:left="30" w:hanging="142"/>
            </w:pPr>
            <w:r>
              <w:t xml:space="preserve">Full stack </w:t>
            </w:r>
            <w:r w:rsidR="00FA2BDD">
              <w:t>w</w:t>
            </w:r>
            <w:r>
              <w:t xml:space="preserve">eb </w:t>
            </w:r>
            <w:r w:rsidR="00FA2BDD">
              <w:t>ap</w:t>
            </w:r>
            <w:r>
              <w:t>p</w:t>
            </w:r>
            <w:r w:rsidR="00FA2BDD">
              <w:t>lication</w:t>
            </w:r>
            <w:r>
              <w:t>s with React</w:t>
            </w:r>
            <w:r w:rsidR="00FA2BDD">
              <w:t xml:space="preserve"> as the frontend</w:t>
            </w:r>
          </w:p>
          <w:p w14:paraId="5844CA6A" w14:textId="0F8FB72D" w:rsidR="00FA2BDD" w:rsidRDefault="001609FE" w:rsidP="000A5812">
            <w:pPr>
              <w:pStyle w:val="ListParagraph"/>
              <w:numPr>
                <w:ilvl w:val="6"/>
                <w:numId w:val="2"/>
              </w:numPr>
              <w:ind w:left="30" w:hanging="142"/>
            </w:pPr>
            <w:r>
              <w:t>Backend with Node.js / Express</w:t>
            </w:r>
            <w:r w:rsidR="00FA2BDD">
              <w:t>.js</w:t>
            </w:r>
          </w:p>
          <w:p w14:paraId="7CF6EFC5" w14:textId="34FFE6C4" w:rsidR="00A56FB4" w:rsidRPr="00B82CC1" w:rsidRDefault="001609FE" w:rsidP="000A5812">
            <w:pPr>
              <w:pStyle w:val="ListParagraph"/>
              <w:numPr>
                <w:ilvl w:val="6"/>
                <w:numId w:val="2"/>
              </w:numPr>
              <w:ind w:left="30" w:hanging="142"/>
            </w:pPr>
            <w:r>
              <w:t>MongoDB</w:t>
            </w:r>
            <w:r>
              <w:t xml:space="preserve"> as the NoSQL database</w:t>
            </w:r>
          </w:p>
        </w:tc>
      </w:tr>
    </w:tbl>
    <w:p w14:paraId="5D40FAE6" w14:textId="77777777" w:rsidR="003F28F4" w:rsidRPr="00047158" w:rsidRDefault="003F28F4" w:rsidP="00047158"/>
    <w:sectPr w:rsidR="003F28F4" w:rsidRPr="00047158" w:rsidSect="00FA2BDD">
      <w:headerReference w:type="default" r:id="rId17"/>
      <w:pgSz w:w="12240" w:h="15840"/>
      <w:pgMar w:top="851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8F13" w14:textId="77777777" w:rsidR="009D1C9B" w:rsidRDefault="009D1C9B" w:rsidP="000C45FF">
      <w:r>
        <w:separator/>
      </w:r>
    </w:p>
  </w:endnote>
  <w:endnote w:type="continuationSeparator" w:id="0">
    <w:p w14:paraId="3D943AB8" w14:textId="77777777" w:rsidR="009D1C9B" w:rsidRDefault="009D1C9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8C27" w14:textId="77777777" w:rsidR="009D1C9B" w:rsidRDefault="009D1C9B" w:rsidP="000C45FF">
      <w:r>
        <w:separator/>
      </w:r>
    </w:p>
  </w:footnote>
  <w:footnote w:type="continuationSeparator" w:id="0">
    <w:p w14:paraId="48ED9D78" w14:textId="77777777" w:rsidR="009D1C9B" w:rsidRDefault="009D1C9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848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60800" behindDoc="1" locked="0" layoutInCell="1" allowOverlap="1" wp14:anchorId="4763553B" wp14:editId="48C9A1B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5" name="Graphic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AEC"/>
    <w:multiLevelType w:val="hybridMultilevel"/>
    <w:tmpl w:val="DAAECBC4"/>
    <w:lvl w:ilvl="0" w:tplc="CECE45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A17BA2"/>
    <w:multiLevelType w:val="hybridMultilevel"/>
    <w:tmpl w:val="81982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BF4D07"/>
    <w:multiLevelType w:val="hybridMultilevel"/>
    <w:tmpl w:val="6DC456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EC1FB5"/>
    <w:multiLevelType w:val="hybridMultilevel"/>
    <w:tmpl w:val="1840B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wJDMwMTU0tTA3NDYyUdpeDU4uLM/DyQAkPLWgC9PPgKLQAAAA=="/>
  </w:docVars>
  <w:rsids>
    <w:rsidRoot w:val="00D440BE"/>
    <w:rsid w:val="0000328F"/>
    <w:rsid w:val="00007A2B"/>
    <w:rsid w:val="000222D1"/>
    <w:rsid w:val="00030F1E"/>
    <w:rsid w:val="00036450"/>
    <w:rsid w:val="00047158"/>
    <w:rsid w:val="00094499"/>
    <w:rsid w:val="000A007C"/>
    <w:rsid w:val="000A5812"/>
    <w:rsid w:val="000A7E20"/>
    <w:rsid w:val="000C38D3"/>
    <w:rsid w:val="000C45FF"/>
    <w:rsid w:val="000E3FD1"/>
    <w:rsid w:val="000F2301"/>
    <w:rsid w:val="00103F9C"/>
    <w:rsid w:val="00104418"/>
    <w:rsid w:val="00112054"/>
    <w:rsid w:val="00117F50"/>
    <w:rsid w:val="001213C8"/>
    <w:rsid w:val="00131EAC"/>
    <w:rsid w:val="001525E1"/>
    <w:rsid w:val="00152661"/>
    <w:rsid w:val="00155E25"/>
    <w:rsid w:val="00155F35"/>
    <w:rsid w:val="001609FE"/>
    <w:rsid w:val="00166CA8"/>
    <w:rsid w:val="00170EA2"/>
    <w:rsid w:val="00171702"/>
    <w:rsid w:val="001748D0"/>
    <w:rsid w:val="00180329"/>
    <w:rsid w:val="0019001F"/>
    <w:rsid w:val="001A74A5"/>
    <w:rsid w:val="001B2ABD"/>
    <w:rsid w:val="001C1902"/>
    <w:rsid w:val="001C4426"/>
    <w:rsid w:val="001C571B"/>
    <w:rsid w:val="001D3D62"/>
    <w:rsid w:val="001E0391"/>
    <w:rsid w:val="001E1759"/>
    <w:rsid w:val="001E476E"/>
    <w:rsid w:val="001F1ECC"/>
    <w:rsid w:val="001F58BA"/>
    <w:rsid w:val="0020668F"/>
    <w:rsid w:val="0021177E"/>
    <w:rsid w:val="00216442"/>
    <w:rsid w:val="00221F47"/>
    <w:rsid w:val="00224C55"/>
    <w:rsid w:val="00230CD1"/>
    <w:rsid w:val="00233168"/>
    <w:rsid w:val="002400EB"/>
    <w:rsid w:val="00256CF7"/>
    <w:rsid w:val="002726B5"/>
    <w:rsid w:val="00281FD5"/>
    <w:rsid w:val="0029367B"/>
    <w:rsid w:val="002A59F6"/>
    <w:rsid w:val="002B66CE"/>
    <w:rsid w:val="002B6EAA"/>
    <w:rsid w:val="002C675C"/>
    <w:rsid w:val="002D33C5"/>
    <w:rsid w:val="002D6B13"/>
    <w:rsid w:val="002E792C"/>
    <w:rsid w:val="002F17DB"/>
    <w:rsid w:val="0030481B"/>
    <w:rsid w:val="00307327"/>
    <w:rsid w:val="003156FC"/>
    <w:rsid w:val="003254B5"/>
    <w:rsid w:val="00325C88"/>
    <w:rsid w:val="00325F29"/>
    <w:rsid w:val="0032794A"/>
    <w:rsid w:val="00336E76"/>
    <w:rsid w:val="00347B97"/>
    <w:rsid w:val="0036217E"/>
    <w:rsid w:val="003643EC"/>
    <w:rsid w:val="0037121F"/>
    <w:rsid w:val="00380D6A"/>
    <w:rsid w:val="0038207C"/>
    <w:rsid w:val="0038229E"/>
    <w:rsid w:val="00382862"/>
    <w:rsid w:val="00396BB6"/>
    <w:rsid w:val="003A06C9"/>
    <w:rsid w:val="003A4B7A"/>
    <w:rsid w:val="003A62A2"/>
    <w:rsid w:val="003A6B7D"/>
    <w:rsid w:val="003B06CA"/>
    <w:rsid w:val="003B2387"/>
    <w:rsid w:val="003E430C"/>
    <w:rsid w:val="003E49F6"/>
    <w:rsid w:val="003F28F4"/>
    <w:rsid w:val="004071FC"/>
    <w:rsid w:val="0041004D"/>
    <w:rsid w:val="004165BB"/>
    <w:rsid w:val="0042267E"/>
    <w:rsid w:val="00432402"/>
    <w:rsid w:val="0043430D"/>
    <w:rsid w:val="0044581C"/>
    <w:rsid w:val="00445947"/>
    <w:rsid w:val="004562E4"/>
    <w:rsid w:val="00457B6B"/>
    <w:rsid w:val="004663A4"/>
    <w:rsid w:val="004677C6"/>
    <w:rsid w:val="004813B3"/>
    <w:rsid w:val="0048208A"/>
    <w:rsid w:val="00496591"/>
    <w:rsid w:val="004A15DC"/>
    <w:rsid w:val="004C52D2"/>
    <w:rsid w:val="004C63E4"/>
    <w:rsid w:val="004D1460"/>
    <w:rsid w:val="004D3011"/>
    <w:rsid w:val="004D4C10"/>
    <w:rsid w:val="00520DBB"/>
    <w:rsid w:val="005262AC"/>
    <w:rsid w:val="005277FF"/>
    <w:rsid w:val="00542752"/>
    <w:rsid w:val="00550AF2"/>
    <w:rsid w:val="0055267F"/>
    <w:rsid w:val="00557C9E"/>
    <w:rsid w:val="00565A96"/>
    <w:rsid w:val="00573AE0"/>
    <w:rsid w:val="005817CE"/>
    <w:rsid w:val="00591734"/>
    <w:rsid w:val="005965AF"/>
    <w:rsid w:val="005A42C6"/>
    <w:rsid w:val="005C750C"/>
    <w:rsid w:val="005D09DD"/>
    <w:rsid w:val="005D745E"/>
    <w:rsid w:val="005E39D5"/>
    <w:rsid w:val="005E4A22"/>
    <w:rsid w:val="005E7761"/>
    <w:rsid w:val="00600670"/>
    <w:rsid w:val="0062123A"/>
    <w:rsid w:val="0063344D"/>
    <w:rsid w:val="00646E75"/>
    <w:rsid w:val="006478A2"/>
    <w:rsid w:val="006604D9"/>
    <w:rsid w:val="00667FBE"/>
    <w:rsid w:val="006771D0"/>
    <w:rsid w:val="006A2C8C"/>
    <w:rsid w:val="006A423A"/>
    <w:rsid w:val="006B4785"/>
    <w:rsid w:val="006D01CD"/>
    <w:rsid w:val="006D6C37"/>
    <w:rsid w:val="006E2859"/>
    <w:rsid w:val="006F79B7"/>
    <w:rsid w:val="00702755"/>
    <w:rsid w:val="00715FCB"/>
    <w:rsid w:val="00721A75"/>
    <w:rsid w:val="007254DA"/>
    <w:rsid w:val="007323C4"/>
    <w:rsid w:val="00743101"/>
    <w:rsid w:val="00755CD4"/>
    <w:rsid w:val="0076748A"/>
    <w:rsid w:val="007775E1"/>
    <w:rsid w:val="007858C2"/>
    <w:rsid w:val="007867A0"/>
    <w:rsid w:val="007927F5"/>
    <w:rsid w:val="00793108"/>
    <w:rsid w:val="007934CD"/>
    <w:rsid w:val="00795DF8"/>
    <w:rsid w:val="007B4BE5"/>
    <w:rsid w:val="007D4F36"/>
    <w:rsid w:val="007D6263"/>
    <w:rsid w:val="007E4227"/>
    <w:rsid w:val="00802CA0"/>
    <w:rsid w:val="008138A0"/>
    <w:rsid w:val="0081726B"/>
    <w:rsid w:val="00873782"/>
    <w:rsid w:val="00880B6E"/>
    <w:rsid w:val="00883515"/>
    <w:rsid w:val="008B2DDD"/>
    <w:rsid w:val="008C6C57"/>
    <w:rsid w:val="008E3471"/>
    <w:rsid w:val="00900484"/>
    <w:rsid w:val="009260CD"/>
    <w:rsid w:val="009300C8"/>
    <w:rsid w:val="0094028C"/>
    <w:rsid w:val="00952C25"/>
    <w:rsid w:val="0095729A"/>
    <w:rsid w:val="0098786A"/>
    <w:rsid w:val="00987C9F"/>
    <w:rsid w:val="00993CB2"/>
    <w:rsid w:val="009A6DC3"/>
    <w:rsid w:val="009D1C9B"/>
    <w:rsid w:val="009D55BF"/>
    <w:rsid w:val="009D7B01"/>
    <w:rsid w:val="009E1E7F"/>
    <w:rsid w:val="009E2CD2"/>
    <w:rsid w:val="00A108DB"/>
    <w:rsid w:val="00A2118D"/>
    <w:rsid w:val="00A22FD8"/>
    <w:rsid w:val="00A40B5F"/>
    <w:rsid w:val="00A53F7C"/>
    <w:rsid w:val="00A56FB4"/>
    <w:rsid w:val="00A87423"/>
    <w:rsid w:val="00A947A2"/>
    <w:rsid w:val="00AA2DEF"/>
    <w:rsid w:val="00AA5BE9"/>
    <w:rsid w:val="00AB3BB1"/>
    <w:rsid w:val="00AD3B4A"/>
    <w:rsid w:val="00AD76E2"/>
    <w:rsid w:val="00AE2286"/>
    <w:rsid w:val="00B16E01"/>
    <w:rsid w:val="00B20152"/>
    <w:rsid w:val="00B359E4"/>
    <w:rsid w:val="00B56F12"/>
    <w:rsid w:val="00B57297"/>
    <w:rsid w:val="00B57D98"/>
    <w:rsid w:val="00B57E03"/>
    <w:rsid w:val="00B6025E"/>
    <w:rsid w:val="00B705E3"/>
    <w:rsid w:val="00B70850"/>
    <w:rsid w:val="00B74F23"/>
    <w:rsid w:val="00B82CC1"/>
    <w:rsid w:val="00BA62C2"/>
    <w:rsid w:val="00BC7480"/>
    <w:rsid w:val="00BD2225"/>
    <w:rsid w:val="00BE7983"/>
    <w:rsid w:val="00BF55D6"/>
    <w:rsid w:val="00C066B6"/>
    <w:rsid w:val="00C2136E"/>
    <w:rsid w:val="00C37BA1"/>
    <w:rsid w:val="00C42EB7"/>
    <w:rsid w:val="00C44E22"/>
    <w:rsid w:val="00C4674C"/>
    <w:rsid w:val="00C506CF"/>
    <w:rsid w:val="00C607FD"/>
    <w:rsid w:val="00C62C76"/>
    <w:rsid w:val="00C65CD3"/>
    <w:rsid w:val="00C72BED"/>
    <w:rsid w:val="00C8091A"/>
    <w:rsid w:val="00C877D8"/>
    <w:rsid w:val="00C91A1F"/>
    <w:rsid w:val="00C9578B"/>
    <w:rsid w:val="00C9676E"/>
    <w:rsid w:val="00CA5214"/>
    <w:rsid w:val="00CB0055"/>
    <w:rsid w:val="00CB4F0D"/>
    <w:rsid w:val="00CC284A"/>
    <w:rsid w:val="00CD4596"/>
    <w:rsid w:val="00CE42A0"/>
    <w:rsid w:val="00D10E5D"/>
    <w:rsid w:val="00D1302C"/>
    <w:rsid w:val="00D2522B"/>
    <w:rsid w:val="00D37568"/>
    <w:rsid w:val="00D422DE"/>
    <w:rsid w:val="00D440BE"/>
    <w:rsid w:val="00D44C63"/>
    <w:rsid w:val="00D50756"/>
    <w:rsid w:val="00D5459D"/>
    <w:rsid w:val="00D74C59"/>
    <w:rsid w:val="00D76404"/>
    <w:rsid w:val="00D76A59"/>
    <w:rsid w:val="00D8607F"/>
    <w:rsid w:val="00D87AAE"/>
    <w:rsid w:val="00DA1F4D"/>
    <w:rsid w:val="00DA5F02"/>
    <w:rsid w:val="00DD172A"/>
    <w:rsid w:val="00DF6161"/>
    <w:rsid w:val="00E033A4"/>
    <w:rsid w:val="00E17BE4"/>
    <w:rsid w:val="00E25A26"/>
    <w:rsid w:val="00E41149"/>
    <w:rsid w:val="00E4381A"/>
    <w:rsid w:val="00E525BA"/>
    <w:rsid w:val="00E533A7"/>
    <w:rsid w:val="00E55D74"/>
    <w:rsid w:val="00E72978"/>
    <w:rsid w:val="00E94D80"/>
    <w:rsid w:val="00EB74A1"/>
    <w:rsid w:val="00EC27A3"/>
    <w:rsid w:val="00ED1DB0"/>
    <w:rsid w:val="00EE528D"/>
    <w:rsid w:val="00EF3AD8"/>
    <w:rsid w:val="00F4443E"/>
    <w:rsid w:val="00F60274"/>
    <w:rsid w:val="00F757EB"/>
    <w:rsid w:val="00F77057"/>
    <w:rsid w:val="00F773DC"/>
    <w:rsid w:val="00F77FB9"/>
    <w:rsid w:val="00F96874"/>
    <w:rsid w:val="00FA2BDD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495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F773DC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57B6B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tharinda-rajapaksh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harindarajapakshe@y7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ololearn.com/profile/983168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tharindanimnajith.github.io" TargetMode="External"/><Relationship Id="rId10" Type="http://schemas.openxmlformats.org/officeDocument/2006/relationships/image" Target="media/image1.jp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TharindaNimnajit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D01B23513C458BA81CCDB9A0A51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47DE4-2918-4D0F-B8C4-1FF006F10758}"/>
      </w:docPartPr>
      <w:docPartBody>
        <w:p w:rsidR="00C16A0A" w:rsidRDefault="00EC0452" w:rsidP="00EC0452">
          <w:pPr>
            <w:pStyle w:val="7CD01B23513C458BA81CCDB9A0A51680"/>
          </w:pPr>
          <w:r w:rsidRPr="00D5459D">
            <w:t>Profile</w:t>
          </w:r>
        </w:p>
      </w:docPartBody>
    </w:docPart>
    <w:docPart>
      <w:docPartPr>
        <w:name w:val="9EC0DF9D41E24BCAA25C57B7D596C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9BBD6-F800-49B3-9C62-2583E4215A82}"/>
      </w:docPartPr>
      <w:docPartBody>
        <w:p w:rsidR="00C16A0A" w:rsidRDefault="00EC0452" w:rsidP="00EC0452">
          <w:pPr>
            <w:pStyle w:val="9EC0DF9D41E24BCAA25C57B7D596C8F6"/>
          </w:pPr>
          <w:r w:rsidRPr="004D3011">
            <w:t>PHONE:</w:t>
          </w:r>
        </w:p>
      </w:docPartBody>
    </w:docPart>
    <w:docPart>
      <w:docPartPr>
        <w:name w:val="29A9E979E5384AA293BEBFEF8C06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C5B7-CA49-4ED2-ACC7-7067A0C7E661}"/>
      </w:docPartPr>
      <w:docPartBody>
        <w:p w:rsidR="00C16A0A" w:rsidRDefault="00EC0452" w:rsidP="00EC0452">
          <w:pPr>
            <w:pStyle w:val="29A9E979E5384AA293BEBFEF8C0692BB"/>
          </w:pPr>
          <w:r w:rsidRPr="004D3011">
            <w:t>EMAIL:</w:t>
          </w:r>
        </w:p>
      </w:docPartBody>
    </w:docPart>
    <w:docPart>
      <w:docPartPr>
        <w:name w:val="3EC62FF46FB140D3BF4BAF98673EC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D962-A1A0-4EDF-902B-9CD7A0DF1C87}"/>
      </w:docPartPr>
      <w:docPartBody>
        <w:p w:rsidR="00C16A0A" w:rsidRDefault="00EC0452" w:rsidP="00EC0452">
          <w:pPr>
            <w:pStyle w:val="3EC62FF46FB140D3BF4BAF98673EC58E"/>
          </w:pPr>
          <w:r w:rsidRPr="00036450">
            <w:t>EDUCATION</w:t>
          </w:r>
        </w:p>
      </w:docPartBody>
    </w:docPart>
    <w:docPart>
      <w:docPartPr>
        <w:name w:val="A09867567C1D4399999F82A490EE9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9337F-A3B8-4636-BD1D-6A07255AC75C}"/>
      </w:docPartPr>
      <w:docPartBody>
        <w:p w:rsidR="00C16A0A" w:rsidRDefault="00EC0452" w:rsidP="00EC0452">
          <w:pPr>
            <w:pStyle w:val="A09867567C1D4399999F82A490EE956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B0"/>
    <w:rsid w:val="000D4A04"/>
    <w:rsid w:val="00113652"/>
    <w:rsid w:val="00142745"/>
    <w:rsid w:val="0028672A"/>
    <w:rsid w:val="002868AF"/>
    <w:rsid w:val="002B3AA4"/>
    <w:rsid w:val="00365B5D"/>
    <w:rsid w:val="003F500D"/>
    <w:rsid w:val="00567ECD"/>
    <w:rsid w:val="005810EE"/>
    <w:rsid w:val="00655C6F"/>
    <w:rsid w:val="006A1A21"/>
    <w:rsid w:val="006D5FBE"/>
    <w:rsid w:val="006E0FB0"/>
    <w:rsid w:val="00763AE2"/>
    <w:rsid w:val="007809BF"/>
    <w:rsid w:val="007907F6"/>
    <w:rsid w:val="007D507A"/>
    <w:rsid w:val="00836931"/>
    <w:rsid w:val="009C04BE"/>
    <w:rsid w:val="00A813FA"/>
    <w:rsid w:val="00AB505A"/>
    <w:rsid w:val="00C16A0A"/>
    <w:rsid w:val="00C37DCE"/>
    <w:rsid w:val="00D34F5E"/>
    <w:rsid w:val="00E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810E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0EE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CD01B23513C458BA81CCDB9A0A51680">
    <w:name w:val="7CD01B23513C458BA81CCDB9A0A51680"/>
    <w:rsid w:val="00EC0452"/>
  </w:style>
  <w:style w:type="paragraph" w:customStyle="1" w:styleId="9EC0DF9D41E24BCAA25C57B7D596C8F6">
    <w:name w:val="9EC0DF9D41E24BCAA25C57B7D596C8F6"/>
    <w:rsid w:val="00EC0452"/>
  </w:style>
  <w:style w:type="paragraph" w:customStyle="1" w:styleId="29A9E979E5384AA293BEBFEF8C0692BB">
    <w:name w:val="29A9E979E5384AA293BEBFEF8C0692BB"/>
    <w:rsid w:val="00EC0452"/>
  </w:style>
  <w:style w:type="paragraph" w:customStyle="1" w:styleId="3EC62FF46FB140D3BF4BAF98673EC58E">
    <w:name w:val="3EC62FF46FB140D3BF4BAF98673EC58E"/>
    <w:rsid w:val="00EC0452"/>
  </w:style>
  <w:style w:type="paragraph" w:customStyle="1" w:styleId="A09867567C1D4399999F82A490EE956E">
    <w:name w:val="A09867567C1D4399999F82A490EE956E"/>
    <w:rsid w:val="00EC0452"/>
  </w:style>
  <w:style w:type="paragraph" w:customStyle="1" w:styleId="0F7FCAE38D134BDDB18A4097BFF741E6">
    <w:name w:val="0F7FCAE38D134BDDB18A4097BFF741E6"/>
    <w:rsid w:val="002B3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34758b6-9f58-456b-b64f-c5d5cb9f0a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80FD6EA3F814191BDED2978A4F864" ma:contentTypeVersion="12" ma:contentTypeDescription="Create a new document." ma:contentTypeScope="" ma:versionID="729a072db80029382b6a0fd55196c4f1">
  <xsd:schema xmlns:xsd="http://www.w3.org/2001/XMLSchema" xmlns:xs="http://www.w3.org/2001/XMLSchema" xmlns:p="http://schemas.microsoft.com/office/2006/metadata/properties" xmlns:ns3="934758b6-9f58-456b-b64f-c5d5cb9f0ac7" xmlns:ns4="e3f1783f-81f9-4b3d-9cdb-7711e744f0fb" targetNamespace="http://schemas.microsoft.com/office/2006/metadata/properties" ma:root="true" ma:fieldsID="b2b3b231e8f64861d1c733bb02097bbc" ns3:_="" ns4:_="">
    <xsd:import namespace="934758b6-9f58-456b-b64f-c5d5cb9f0ac7"/>
    <xsd:import namespace="e3f1783f-81f9-4b3d-9cdb-7711e744f0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758b6-9f58-456b-b64f-c5d5cb9f0a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1783f-81f9-4b3d-9cdb-7711e744f0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934758b6-9f58-456b-b64f-c5d5cb9f0ac7"/>
  </ds:schemaRefs>
</ds:datastoreItem>
</file>

<file path=customXml/itemProps3.xml><?xml version="1.0" encoding="utf-8"?>
<ds:datastoreItem xmlns:ds="http://schemas.openxmlformats.org/officeDocument/2006/customXml" ds:itemID="{1C4FAE67-404B-4E2E-ADC8-8914E9614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758b6-9f58-456b-b64f-c5d5cb9f0ac7"/>
    <ds:schemaRef ds:uri="e3f1783f-81f9-4b3d-9cdb-7711e744f0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2021-05-28T09:03:00Z</dcterms:created>
  <dcterms:modified xsi:type="dcterms:W3CDTF">2021-11-12T12:27:00Z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0x010100D3880FD6EA3F814191BDED2978A4F864</vt:lpwstr>
  </property>
</Properties>
</file>